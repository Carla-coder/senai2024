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Pr="0040759C" w:rsidRDefault="006400F2" w:rsidP="00693380">
      <w:pPr>
        <w:pStyle w:val="Ttulo"/>
        <w:jc w:val="center"/>
        <w:rPr>
          <w:lang w:val="pt-BR"/>
        </w:rPr>
      </w:pPr>
      <w:sdt>
        <w:sdtPr>
          <w:rPr>
            <w:lang w:val="pt-BR"/>
          </w:rPr>
          <w:alias w:val="Insira seu nome:"/>
          <w:tag w:val=""/>
          <w:id w:val="-328297061"/>
          <w:placeholder>
            <w:docPart w:val="AC9A8CFFDAFA41E2A6E00BE4889B86B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01C83">
            <w:rPr>
              <w:lang w:val="pt-BR"/>
            </w:rPr>
            <w:t xml:space="preserve">Carla </w:t>
          </w:r>
          <w:proofErr w:type="spellStart"/>
          <w:r w:rsidR="00401C83">
            <w:rPr>
              <w:lang w:val="pt-BR"/>
            </w:rPr>
            <w:t>Carota</w:t>
          </w:r>
          <w:proofErr w:type="spellEnd"/>
          <w:r w:rsidR="00401C83">
            <w:rPr>
              <w:lang w:val="pt-BR"/>
            </w:rPr>
            <w:t xml:space="preserve"> Mozena</w:t>
          </w:r>
        </w:sdtContent>
      </w:sdt>
    </w:p>
    <w:p w:rsidR="00401C83" w:rsidRPr="0040759C" w:rsidRDefault="00401C83">
      <w:pPr>
        <w:rPr>
          <w:lang w:val="pt-BR"/>
        </w:rPr>
      </w:pPr>
      <w:r>
        <w:rPr>
          <w:lang w:val="pt-BR"/>
        </w:rPr>
        <w:t xml:space="preserve">Telefone: (19) 97403.0787 </w:t>
      </w:r>
      <w:r w:rsidR="00EA3DDA">
        <w:rPr>
          <w:lang w:val="pt-BR"/>
        </w:rPr>
        <w:t xml:space="preserve">      </w:t>
      </w:r>
      <w:r>
        <w:rPr>
          <w:lang w:val="pt-BR"/>
        </w:rPr>
        <w:t xml:space="preserve"> </w:t>
      </w:r>
      <w:r w:rsidR="00EA3DDA">
        <w:rPr>
          <w:lang w:val="pt-BR"/>
        </w:rPr>
        <w:t xml:space="preserve">       </w:t>
      </w:r>
      <w:r w:rsidR="00292C42">
        <w:rPr>
          <w:lang w:val="pt-BR"/>
        </w:rPr>
        <w:t xml:space="preserve">  </w:t>
      </w:r>
      <w:r>
        <w:rPr>
          <w:lang w:val="pt-BR"/>
        </w:rPr>
        <w:t xml:space="preserve">e-mail: </w:t>
      </w:r>
      <w:hyperlink r:id="rId7" w:history="1">
        <w:r w:rsidR="00EA3DDA" w:rsidRPr="00D52E84">
          <w:rPr>
            <w:rStyle w:val="Hyperlink"/>
            <w:lang w:val="pt-BR"/>
          </w:rPr>
          <w:t>cmartezanato@yahoo.com.br</w:t>
        </w:r>
      </w:hyperlink>
      <w:r w:rsidR="00292C42">
        <w:rPr>
          <w:lang w:val="pt-BR"/>
        </w:rPr>
        <w:t xml:space="preserve">                  </w:t>
      </w:r>
      <w:r w:rsidR="00EA3DDA">
        <w:rPr>
          <w:lang w:val="pt-BR"/>
        </w:rPr>
        <w:t xml:space="preserve"> Jaguariúna – São Paulo</w:t>
      </w:r>
    </w:p>
    <w:p w:rsidR="00394A6D" w:rsidRDefault="00401C83">
      <w:pPr>
        <w:pStyle w:val="Ttulo1"/>
        <w:rPr>
          <w:lang w:val="pt-BR"/>
        </w:rPr>
      </w:pPr>
      <w:r>
        <w:rPr>
          <w:lang w:val="pt-BR"/>
        </w:rPr>
        <w:t>Experiência Profissional</w:t>
      </w:r>
    </w:p>
    <w:p w:rsidR="00E22C8B" w:rsidRDefault="00E22C8B" w:rsidP="00E22C8B">
      <w:pPr>
        <w:pStyle w:val="Ttulo3"/>
        <w:rPr>
          <w:rFonts w:ascii="Segoe UI" w:hAnsi="Segoe UI" w:cs="Segoe UI"/>
          <w:color w:val="0D0D0D"/>
          <w:shd w:val="clear" w:color="auto" w:fill="FFFFFF"/>
        </w:rPr>
      </w:pPr>
      <w:r w:rsidRPr="00E22C8B">
        <w:rPr>
          <w:lang w:val="pt-BR"/>
        </w:rPr>
        <w:t>Minha experiência empreendedora proporcionou uma base sólida em gestão empresarial, planejamento estratégico e finanças. Como professora experiente,</w:t>
      </w:r>
      <w:r>
        <w:rPr>
          <w:lang w:val="pt-BR"/>
        </w:rPr>
        <w:t xml:space="preserve"> desenvolvi habilidades </w:t>
      </w:r>
      <w:r w:rsidRPr="00E22C8B">
        <w:rPr>
          <w:lang w:val="pt-BR"/>
        </w:rPr>
        <w:t>de comunicação, tanto presencialmente quanto online, transmitindo conhecimentos de forma clara e objetiva. Minha habilidade comprovada na criação e produção de produtos arte</w:t>
      </w:r>
      <w:r>
        <w:rPr>
          <w:lang w:val="pt-BR"/>
        </w:rPr>
        <w:t xml:space="preserve">sanais reflete criatividade e atenção a detalhes. </w:t>
      </w:r>
      <w:r w:rsidRPr="00E22C8B">
        <w:t>Atualmente, estou buscando desafios estimulantes na área de Tecnologia da Informação, onde minha mentalidade empre</w:t>
      </w:r>
      <w:r w:rsidR="00EA3DDA">
        <w:t>endedora e adaptabilidade são ativos que pretendo</w:t>
      </w:r>
      <w:r w:rsidRPr="00E22C8B">
        <w:t xml:space="preserve"> </w:t>
      </w:r>
      <w:r w:rsidR="00EA3DDA">
        <w:t>aplicar</w:t>
      </w:r>
      <w:r w:rsidRPr="00E22C8B">
        <w:t xml:space="preserve"> com eficácia</w:t>
      </w:r>
      <w:r w:rsidR="00EA3DD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A3DDA" w:rsidRPr="00EA3DDA">
        <w:t>nesse novo campo</w:t>
      </w:r>
      <w:r w:rsidR="00EA3DDA">
        <w:rPr>
          <w:rFonts w:ascii="Segoe UI" w:hAnsi="Segoe UI" w:cs="Segoe UI"/>
          <w:color w:val="0D0D0D"/>
          <w:shd w:val="clear" w:color="auto" w:fill="FFFFFF"/>
        </w:rPr>
        <w:t>.</w:t>
      </w:r>
    </w:p>
    <w:p w:rsidR="00292C42" w:rsidRPr="00292C42" w:rsidRDefault="00292C42" w:rsidP="00292C42">
      <w:bookmarkStart w:id="0" w:name="_GoBack"/>
      <w:bookmarkEnd w:id="0"/>
    </w:p>
    <w:p w:rsidR="004553FE" w:rsidRPr="0040759C" w:rsidRDefault="00401C83">
      <w:pPr>
        <w:pStyle w:val="Ttulo2"/>
        <w:rPr>
          <w:lang w:val="pt-BR"/>
        </w:rPr>
      </w:pPr>
      <w:r>
        <w:rPr>
          <w:lang w:val="pt-BR"/>
        </w:rPr>
        <w:t>Proprietária e Instrutora Educacional – Ateliê e Marcenaria Bee Country (23 anos)</w:t>
      </w:r>
    </w:p>
    <w:p w:rsidR="00394A6D" w:rsidRPr="0040759C" w:rsidRDefault="00401C83" w:rsidP="008916B6">
      <w:pPr>
        <w:pStyle w:val="Commarcadores"/>
        <w:numPr>
          <w:ilvl w:val="0"/>
          <w:numId w:val="18"/>
        </w:numPr>
        <w:rPr>
          <w:lang w:val="pt-BR"/>
        </w:rPr>
      </w:pPr>
      <w:r>
        <w:rPr>
          <w:lang w:val="pt-BR"/>
        </w:rPr>
        <w:t>Gerenciamento bem-sucedido do Ateliê e Marcenaria Bee Country, oferecendo aulas presenciais, particulares e online.</w:t>
      </w:r>
    </w:p>
    <w:p w:rsidR="00394A6D" w:rsidRDefault="00401C83" w:rsidP="00DD4208">
      <w:pPr>
        <w:pStyle w:val="Commarcadores"/>
        <w:rPr>
          <w:lang w:val="pt-BR"/>
        </w:rPr>
      </w:pPr>
      <w:r>
        <w:rPr>
          <w:lang w:val="pt-BR"/>
        </w:rPr>
        <w:t>Administração eficiente da loja virtual, realizando vendas de produtos em MDF e madeira Pinus, Kits no cru e tintas PVA com foco no público da Pintura Country e Arte Decorativa.</w:t>
      </w:r>
    </w:p>
    <w:p w:rsidR="00401C83" w:rsidRPr="0040759C" w:rsidRDefault="00401C83" w:rsidP="00DD4208">
      <w:pPr>
        <w:pStyle w:val="Commarcadores"/>
        <w:rPr>
          <w:lang w:val="pt-BR"/>
        </w:rPr>
      </w:pPr>
      <w:r>
        <w:rPr>
          <w:lang w:val="pt-BR"/>
        </w:rPr>
        <w:t>Desenvolvimento e oferta de cursos online, ampliando a presença digital da marca.</w:t>
      </w:r>
    </w:p>
    <w:p w:rsidR="00394A6D" w:rsidRDefault="00401C83">
      <w:pPr>
        <w:pStyle w:val="Ttulo1"/>
        <w:rPr>
          <w:lang w:val="pt-BR"/>
        </w:rPr>
      </w:pPr>
      <w:r>
        <w:rPr>
          <w:lang w:val="pt-BR"/>
        </w:rPr>
        <w:t>Habilidades Transferíveis</w:t>
      </w:r>
    </w:p>
    <w:p w:rsidR="00394A6D" w:rsidRPr="0040759C" w:rsidRDefault="00401C83">
      <w:pPr>
        <w:pStyle w:val="Ttulo2"/>
        <w:rPr>
          <w:lang w:val="pt-BR"/>
        </w:rPr>
      </w:pPr>
      <w:r>
        <w:rPr>
          <w:lang w:val="pt-BR"/>
        </w:rPr>
        <w:t>Gestão Empresarial:</w:t>
      </w:r>
    </w:p>
    <w:p w:rsidR="00394A6D" w:rsidRPr="0040759C" w:rsidRDefault="00401C83">
      <w:pPr>
        <w:pStyle w:val="Commarcadores"/>
        <w:rPr>
          <w:lang w:val="pt-BR"/>
        </w:rPr>
      </w:pPr>
      <w:r>
        <w:rPr>
          <w:lang w:val="pt-BR"/>
        </w:rPr>
        <w:t>Experiência sólida em administrar um negócio próprio, envolvendo planejamento, finanças e estratégias de crescimento.</w:t>
      </w:r>
    </w:p>
    <w:p w:rsidR="004553FE" w:rsidRDefault="004553FE" w:rsidP="004553FE">
      <w:pPr>
        <w:pStyle w:val="Ttulo2"/>
        <w:rPr>
          <w:lang w:val="pt-BR"/>
        </w:rPr>
      </w:pPr>
      <w:r>
        <w:rPr>
          <w:lang w:val="pt-BR"/>
        </w:rPr>
        <w:t>Ensino e Capacitação:</w:t>
      </w:r>
    </w:p>
    <w:p w:rsidR="004553FE" w:rsidRDefault="004553FE" w:rsidP="004553FE">
      <w:pPr>
        <w:pStyle w:val="Commarcadores"/>
        <w:rPr>
          <w:lang w:val="pt-BR"/>
        </w:rPr>
      </w:pPr>
      <w:r>
        <w:rPr>
          <w:lang w:val="pt-BR"/>
        </w:rPr>
        <w:t>Professora experiente, capaz de transmitir conhecimento de forma clara, objetiva e envolvente, tanto presencialmente quanto online.</w:t>
      </w:r>
    </w:p>
    <w:p w:rsidR="004553FE" w:rsidRDefault="004553FE" w:rsidP="004553FE">
      <w:pPr>
        <w:pStyle w:val="Ttulo2"/>
        <w:rPr>
          <w:lang w:val="pt-BR"/>
        </w:rPr>
      </w:pPr>
      <w:r>
        <w:rPr>
          <w:lang w:val="pt-BR"/>
        </w:rPr>
        <w:t>Criatividade e Design:</w:t>
      </w:r>
    </w:p>
    <w:p w:rsidR="004553FE" w:rsidRDefault="004553FE" w:rsidP="004553FE">
      <w:pPr>
        <w:pStyle w:val="Commarcadores"/>
        <w:rPr>
          <w:lang w:val="pt-BR"/>
        </w:rPr>
      </w:pPr>
      <w:r>
        <w:rPr>
          <w:lang w:val="pt-BR"/>
        </w:rPr>
        <w:t>Habilidade comprovada na criação e produção de produtos artesanais, demonstrando criatividade e atenção a detalhes.</w:t>
      </w:r>
    </w:p>
    <w:p w:rsidR="004553FE" w:rsidRDefault="00F87B45" w:rsidP="004553FE">
      <w:pPr>
        <w:pStyle w:val="Ttulo1"/>
        <w:rPr>
          <w:lang w:val="pt-BR"/>
        </w:rPr>
      </w:pPr>
      <w:r>
        <w:rPr>
          <w:lang w:val="pt-BR"/>
        </w:rPr>
        <w:t>Tecnologias em</w:t>
      </w:r>
      <w:r w:rsidR="0035148A">
        <w:rPr>
          <w:lang w:val="pt-BR"/>
        </w:rPr>
        <w:t xml:space="preserve"> Processo de</w:t>
      </w:r>
      <w:r>
        <w:rPr>
          <w:lang w:val="pt-BR"/>
        </w:rPr>
        <w:t xml:space="preserve"> Aprendizagem</w:t>
      </w:r>
      <w:r w:rsidR="0035148A">
        <w:rPr>
          <w:lang w:val="pt-BR"/>
        </w:rPr>
        <w:t xml:space="preserve"> (Hard </w:t>
      </w:r>
      <w:proofErr w:type="spellStart"/>
      <w:r w:rsidR="0035148A">
        <w:rPr>
          <w:lang w:val="pt-BR"/>
        </w:rPr>
        <w:t>Skills</w:t>
      </w:r>
      <w:proofErr w:type="spellEnd"/>
      <w:r w:rsidR="0035148A">
        <w:rPr>
          <w:lang w:val="pt-BR"/>
        </w:rPr>
        <w:t>)</w:t>
      </w:r>
    </w:p>
    <w:p w:rsidR="004553FE" w:rsidRPr="004553FE" w:rsidRDefault="004553FE" w:rsidP="00693380">
      <w:pPr>
        <w:pStyle w:val="Commarcadores"/>
        <w:rPr>
          <w:lang w:val="en-US"/>
        </w:rPr>
      </w:pPr>
      <w:r w:rsidRPr="004553FE">
        <w:rPr>
          <w:lang w:val="en-US"/>
        </w:rPr>
        <w:t>Front-end: HTML, C</w:t>
      </w:r>
      <w:r w:rsidR="00F87B45">
        <w:rPr>
          <w:lang w:val="en-US"/>
        </w:rPr>
        <w:t>SS, SASS, JavaScript, Bootstrap</w:t>
      </w:r>
    </w:p>
    <w:p w:rsidR="004553FE" w:rsidRDefault="00F87B45" w:rsidP="004553FE">
      <w:pPr>
        <w:pStyle w:val="Commarcadores"/>
        <w:rPr>
          <w:lang w:val="en-US"/>
        </w:rPr>
      </w:pPr>
      <w:r>
        <w:rPr>
          <w:lang w:val="en-US"/>
        </w:rPr>
        <w:t>Back-end: Node.js</w:t>
      </w:r>
    </w:p>
    <w:p w:rsidR="004553FE" w:rsidRDefault="00F87B45" w:rsidP="004553FE">
      <w:pPr>
        <w:pStyle w:val="Commarcadores"/>
        <w:rPr>
          <w:lang w:val="en-US"/>
        </w:rPr>
      </w:pPr>
      <w:r>
        <w:rPr>
          <w:lang w:val="en-US"/>
        </w:rPr>
        <w:t xml:space="preserve">Banco de Dados: </w:t>
      </w:r>
      <w:proofErr w:type="spellStart"/>
      <w:r>
        <w:rPr>
          <w:lang w:val="en-US"/>
        </w:rPr>
        <w:t>Mysql</w:t>
      </w:r>
      <w:proofErr w:type="spellEnd"/>
    </w:p>
    <w:p w:rsidR="004553FE" w:rsidRDefault="004553FE" w:rsidP="004553FE">
      <w:pPr>
        <w:pStyle w:val="Commarcadores"/>
        <w:rPr>
          <w:lang w:val="en-US"/>
        </w:rPr>
      </w:pPr>
      <w:proofErr w:type="spellStart"/>
      <w:r>
        <w:rPr>
          <w:lang w:val="en-US"/>
        </w:rPr>
        <w:t>Desen</w:t>
      </w:r>
      <w:r w:rsidR="00F87B45">
        <w:rPr>
          <w:lang w:val="en-US"/>
        </w:rPr>
        <w:t>volvimento</w:t>
      </w:r>
      <w:proofErr w:type="spellEnd"/>
      <w:r w:rsidR="00F87B45">
        <w:rPr>
          <w:lang w:val="en-US"/>
        </w:rPr>
        <w:t xml:space="preserve"> Mobile: React-Native</w:t>
      </w:r>
    </w:p>
    <w:p w:rsidR="00693380" w:rsidRDefault="00693380" w:rsidP="00693380">
      <w:pPr>
        <w:pStyle w:val="Commarcadores"/>
        <w:numPr>
          <w:ilvl w:val="0"/>
          <w:numId w:val="0"/>
        </w:numPr>
        <w:rPr>
          <w:lang w:val="en-US"/>
        </w:rPr>
      </w:pPr>
    </w:p>
    <w:p w:rsidR="00693380" w:rsidRDefault="004553FE" w:rsidP="004553FE">
      <w:pPr>
        <w:pStyle w:val="Ttulo2"/>
        <w:rPr>
          <w:lang w:val="en-US"/>
        </w:rPr>
      </w:pPr>
      <w:r>
        <w:rPr>
          <w:lang w:val="en-US"/>
        </w:rPr>
        <w:t>Soft Skills</w:t>
      </w:r>
    </w:p>
    <w:p w:rsidR="004553FE" w:rsidRDefault="004553FE" w:rsidP="004553FE">
      <w:pPr>
        <w:pStyle w:val="Commarcadores"/>
        <w:rPr>
          <w:lang w:val="pt-BR"/>
        </w:rPr>
      </w:pPr>
      <w:r w:rsidRPr="004553FE">
        <w:rPr>
          <w:lang w:val="pt-BR"/>
        </w:rPr>
        <w:t>Comunicação Efetiva: Habilidade em transmitir ideias</w:t>
      </w:r>
      <w:r>
        <w:rPr>
          <w:lang w:val="pt-BR"/>
        </w:rPr>
        <w:t xml:space="preserve"> de forma clara e eficaz.</w:t>
      </w:r>
    </w:p>
    <w:p w:rsidR="004553FE" w:rsidRDefault="004553FE" w:rsidP="004553FE">
      <w:pPr>
        <w:pStyle w:val="Commarcadores"/>
        <w:rPr>
          <w:lang w:val="pt-BR"/>
        </w:rPr>
      </w:pPr>
      <w:r>
        <w:rPr>
          <w:lang w:val="pt-BR"/>
        </w:rPr>
        <w:t>Trabalho em Equipe: Experiência em colaborar com diferentes perfis para atingir objetivos comuns.</w:t>
      </w:r>
    </w:p>
    <w:p w:rsidR="00F87B45" w:rsidRPr="0035148A" w:rsidRDefault="00F87B45" w:rsidP="0035148A">
      <w:pPr>
        <w:pStyle w:val="Commarcadores"/>
        <w:rPr>
          <w:lang w:val="pt-BR"/>
        </w:rPr>
      </w:pPr>
      <w:r>
        <w:rPr>
          <w:lang w:val="pt-BR"/>
        </w:rPr>
        <w:t>Adaptabilidade: Capacidade de se ajustar a mudanças e aprender rapidamente.</w:t>
      </w:r>
    </w:p>
    <w:p w:rsidR="00F87B45" w:rsidRDefault="00F87B45" w:rsidP="00F87B45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Certificados na </w:t>
      </w:r>
      <w:r w:rsidR="00693380">
        <w:rPr>
          <w:lang w:val="pt-BR"/>
        </w:rPr>
        <w:t>Área da tecnologia</w:t>
      </w:r>
    </w:p>
    <w:p w:rsidR="00E22C8B" w:rsidRDefault="00E22C8B" w:rsidP="00E22C8B">
      <w:pPr>
        <w:pStyle w:val="Ttulo3"/>
        <w:rPr>
          <w:lang w:val="pt-BR"/>
        </w:rPr>
      </w:pPr>
      <w:r>
        <w:rPr>
          <w:lang w:val="pt-BR"/>
        </w:rPr>
        <w:t>Instituição de Ensino Escola Senai</w:t>
      </w:r>
    </w:p>
    <w:p w:rsidR="00F87B45" w:rsidRDefault="00F87B45" w:rsidP="00F87B45">
      <w:pPr>
        <w:pStyle w:val="Commarcadores"/>
        <w:rPr>
          <w:lang w:val="pt-BR"/>
        </w:rPr>
      </w:pPr>
      <w:r>
        <w:rPr>
          <w:lang w:val="pt-BR"/>
        </w:rPr>
        <w:t>Desvendando o 5G</w:t>
      </w:r>
    </w:p>
    <w:p w:rsidR="00F87B45" w:rsidRDefault="00F87B45" w:rsidP="00F87B45">
      <w:pPr>
        <w:pStyle w:val="Commarcadores"/>
        <w:rPr>
          <w:lang w:val="pt-BR"/>
        </w:rPr>
      </w:pPr>
      <w:r>
        <w:rPr>
          <w:lang w:val="pt-BR"/>
        </w:rPr>
        <w:t>Economia Circular</w:t>
      </w:r>
    </w:p>
    <w:p w:rsidR="00F87B45" w:rsidRDefault="00F87B45" w:rsidP="00F87B45">
      <w:pPr>
        <w:pStyle w:val="Commarcadores"/>
        <w:rPr>
          <w:lang w:val="pt-BR"/>
        </w:rPr>
      </w:pPr>
      <w:r>
        <w:rPr>
          <w:lang w:val="pt-BR"/>
        </w:rPr>
        <w:t>Excel Básico</w:t>
      </w:r>
    </w:p>
    <w:p w:rsidR="00F87B45" w:rsidRDefault="00F87B45" w:rsidP="00F87B45">
      <w:pPr>
        <w:pStyle w:val="Commarcadores"/>
        <w:rPr>
          <w:lang w:val="pt-BR"/>
        </w:rPr>
      </w:pPr>
      <w:r>
        <w:rPr>
          <w:lang w:val="pt-BR"/>
        </w:rPr>
        <w:t>Power BI</w:t>
      </w:r>
    </w:p>
    <w:p w:rsidR="00F87B45" w:rsidRDefault="00F87B45" w:rsidP="00F87B45">
      <w:pPr>
        <w:pStyle w:val="Commarcadores"/>
        <w:rPr>
          <w:lang w:val="pt-BR"/>
        </w:rPr>
      </w:pPr>
      <w:r>
        <w:rPr>
          <w:lang w:val="pt-BR"/>
        </w:rPr>
        <w:t>Privacidade e Proteção de Dados (LGBD)</w:t>
      </w:r>
    </w:p>
    <w:p w:rsidR="00F87B45" w:rsidRDefault="00F87B45" w:rsidP="00F87B45">
      <w:pPr>
        <w:pStyle w:val="Commarcadores"/>
        <w:rPr>
          <w:lang w:val="pt-BR"/>
        </w:rPr>
      </w:pPr>
      <w:r>
        <w:rPr>
          <w:lang w:val="pt-BR"/>
        </w:rPr>
        <w:t xml:space="preserve">Google </w:t>
      </w:r>
      <w:proofErr w:type="spellStart"/>
      <w:r>
        <w:rPr>
          <w:lang w:val="pt-BR"/>
        </w:rPr>
        <w:t>Cloud</w:t>
      </w:r>
      <w:proofErr w:type="spellEnd"/>
      <w:r>
        <w:rPr>
          <w:lang w:val="pt-BR"/>
        </w:rPr>
        <w:t xml:space="preserve"> Foundation</w:t>
      </w:r>
    </w:p>
    <w:p w:rsidR="00F87B45" w:rsidRDefault="00F87B45" w:rsidP="00F87B45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p w:rsidR="00F87B45" w:rsidRDefault="00F87B45" w:rsidP="00F87B45">
      <w:pPr>
        <w:pStyle w:val="Ttulo2"/>
        <w:rPr>
          <w:lang w:val="pt-BR"/>
        </w:rPr>
      </w:pPr>
      <w:r>
        <w:rPr>
          <w:lang w:val="pt-BR"/>
        </w:rPr>
        <w:t>Educação em Andamento</w:t>
      </w:r>
    </w:p>
    <w:p w:rsidR="00F87B45" w:rsidRDefault="00F87B45" w:rsidP="00693380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  <w:r>
        <w:rPr>
          <w:lang w:val="pt-BR"/>
        </w:rPr>
        <w:t>Curso Técnico em Desenvolvimento de Sistemas</w:t>
      </w:r>
      <w:r w:rsidR="00693380">
        <w:rPr>
          <w:lang w:val="pt-BR"/>
        </w:rPr>
        <w:t xml:space="preserve"> </w:t>
      </w:r>
      <w:proofErr w:type="gramStart"/>
      <w:r w:rsidR="00693380">
        <w:rPr>
          <w:lang w:val="pt-BR"/>
        </w:rPr>
        <w:t>( Escola</w:t>
      </w:r>
      <w:proofErr w:type="gramEnd"/>
      <w:r w:rsidR="00693380">
        <w:rPr>
          <w:lang w:val="pt-BR"/>
        </w:rPr>
        <w:t xml:space="preserve"> Senai)</w:t>
      </w:r>
    </w:p>
    <w:p w:rsidR="00F87B45" w:rsidRDefault="00693380" w:rsidP="00693380">
      <w:pPr>
        <w:pStyle w:val="Commarcadores"/>
        <w:rPr>
          <w:lang w:val="pt-BR"/>
        </w:rPr>
      </w:pPr>
      <w:r>
        <w:rPr>
          <w:lang w:val="pt-BR"/>
        </w:rPr>
        <w:t>Início</w:t>
      </w:r>
      <w:r w:rsidR="00F87B45">
        <w:rPr>
          <w:lang w:val="pt-BR"/>
        </w:rPr>
        <w:t xml:space="preserve">: 18 de </w:t>
      </w:r>
      <w:proofErr w:type="gramStart"/>
      <w:r w:rsidR="00F87B45">
        <w:rPr>
          <w:lang w:val="pt-BR"/>
        </w:rPr>
        <w:t>Junho</w:t>
      </w:r>
      <w:proofErr w:type="gramEnd"/>
      <w:r w:rsidR="00F87B45">
        <w:rPr>
          <w:lang w:val="pt-BR"/>
        </w:rPr>
        <w:t xml:space="preserve"> de 2023</w:t>
      </w:r>
    </w:p>
    <w:p w:rsidR="00F87B45" w:rsidRDefault="00693380" w:rsidP="00693380">
      <w:pPr>
        <w:pStyle w:val="Commarcadores"/>
        <w:rPr>
          <w:lang w:val="pt-BR"/>
        </w:rPr>
      </w:pPr>
      <w:r>
        <w:rPr>
          <w:lang w:val="pt-BR"/>
        </w:rPr>
        <w:t>Conclusão Prevista</w:t>
      </w:r>
      <w:r w:rsidR="00F87B45">
        <w:rPr>
          <w:lang w:val="pt-BR"/>
        </w:rPr>
        <w:t xml:space="preserve">: </w:t>
      </w:r>
      <w:proofErr w:type="gramStart"/>
      <w:r w:rsidR="00F87B45">
        <w:rPr>
          <w:lang w:val="pt-BR"/>
        </w:rPr>
        <w:t>Dezembro</w:t>
      </w:r>
      <w:proofErr w:type="gramEnd"/>
      <w:r w:rsidR="00F87B45">
        <w:rPr>
          <w:lang w:val="pt-BR"/>
        </w:rPr>
        <w:t xml:space="preserve"> de 2024</w:t>
      </w:r>
    </w:p>
    <w:p w:rsidR="00693380" w:rsidRDefault="00693380" w:rsidP="00693380">
      <w:pPr>
        <w:pStyle w:val="Commarcadores"/>
        <w:numPr>
          <w:ilvl w:val="0"/>
          <w:numId w:val="0"/>
        </w:numPr>
        <w:rPr>
          <w:lang w:val="pt-BR"/>
        </w:rPr>
      </w:pPr>
    </w:p>
    <w:p w:rsidR="00F87B45" w:rsidRDefault="00F87B45" w:rsidP="00F87B45">
      <w:pPr>
        <w:pStyle w:val="Ttulo2"/>
        <w:rPr>
          <w:lang w:val="pt-BR"/>
        </w:rPr>
      </w:pPr>
      <w:r>
        <w:rPr>
          <w:lang w:val="pt-BR"/>
        </w:rPr>
        <w:t>Objetivos de Desenvolvimento Profissional</w:t>
      </w:r>
    </w:p>
    <w:p w:rsidR="00F87B45" w:rsidRDefault="00F87B45" w:rsidP="00F87B45">
      <w:pPr>
        <w:pStyle w:val="Ttulo3"/>
        <w:rPr>
          <w:lang w:val="pt-BR"/>
        </w:rPr>
      </w:pPr>
      <w:r>
        <w:rPr>
          <w:lang w:val="pt-BR"/>
        </w:rPr>
        <w:t>Busco oportunidades desafiadoras na área de Tecnologia da Informação, onde minha experiência empreendedora, habilidades de ensino e criatividade possam ser aplicadas para contribuir efetivamente para o crescimento de uma equipe ou projeto.</w:t>
      </w:r>
    </w:p>
    <w:p w:rsidR="00693380" w:rsidRPr="00693380" w:rsidRDefault="00693380" w:rsidP="00693380">
      <w:pPr>
        <w:rPr>
          <w:lang w:val="pt-BR"/>
        </w:rPr>
      </w:pPr>
    </w:p>
    <w:p w:rsidR="00F87B45" w:rsidRDefault="00F87B45" w:rsidP="00F87B45">
      <w:pPr>
        <w:pStyle w:val="Ttulo2"/>
      </w:pPr>
      <w:r>
        <w:t>Redes sociais</w:t>
      </w:r>
    </w:p>
    <w:p w:rsidR="00F87B45" w:rsidRDefault="00F87B45" w:rsidP="00693380">
      <w:pPr>
        <w:pStyle w:val="Commarcadores"/>
      </w:pPr>
      <w:r>
        <w:t>Instagram: @carla_coder2023</w:t>
      </w:r>
    </w:p>
    <w:p w:rsidR="00F87B45" w:rsidRPr="00693380" w:rsidRDefault="00F87B45" w:rsidP="00693380">
      <w:pPr>
        <w:pStyle w:val="Commarcadores"/>
        <w:rPr>
          <w:lang w:val="en-US"/>
        </w:rPr>
      </w:pPr>
      <w:r w:rsidRPr="00693380">
        <w:rPr>
          <w:lang w:val="en-US"/>
        </w:rPr>
        <w:t xml:space="preserve">GitHub: </w:t>
      </w:r>
      <w:hyperlink r:id="rId8" w:history="1">
        <w:r w:rsidR="00693380" w:rsidRPr="00693380">
          <w:rPr>
            <w:rStyle w:val="Hyperlink"/>
            <w:lang w:val="en-US"/>
          </w:rPr>
          <w:t>github.com/Carla-coder</w:t>
        </w:r>
      </w:hyperlink>
    </w:p>
    <w:p w:rsidR="00693380" w:rsidRPr="00693380" w:rsidRDefault="00693380" w:rsidP="00693380">
      <w:pPr>
        <w:pStyle w:val="Commarcadores"/>
        <w:rPr>
          <w:lang w:val="en-US"/>
        </w:rPr>
      </w:pPr>
      <w:proofErr w:type="spellStart"/>
      <w:r w:rsidRPr="00693380">
        <w:rPr>
          <w:lang w:val="en-US"/>
        </w:rPr>
        <w:t>Linkedin</w:t>
      </w:r>
      <w:proofErr w:type="spellEnd"/>
      <w:r w:rsidRPr="00693380">
        <w:rPr>
          <w:lang w:val="en-US"/>
        </w:rPr>
        <w:t xml:space="preserve">: </w:t>
      </w:r>
      <w:hyperlink r:id="rId9" w:history="1">
        <w:r w:rsidRPr="00693380">
          <w:rPr>
            <w:rStyle w:val="Hyperlink"/>
            <w:lang w:val="en-US"/>
          </w:rPr>
          <w:t>www.linkedin.com/n/carlamozena/</w:t>
        </w:r>
      </w:hyperlink>
    </w:p>
    <w:p w:rsidR="00693380" w:rsidRPr="00693380" w:rsidRDefault="00693380" w:rsidP="00693380">
      <w:pPr>
        <w:pStyle w:val="Commarcadores"/>
        <w:rPr>
          <w:lang w:val="pt-BR"/>
        </w:rPr>
      </w:pPr>
      <w:r w:rsidRPr="00693380">
        <w:rPr>
          <w:lang w:val="pt-BR"/>
        </w:rPr>
        <w:t>Portfólio: carla-coder.github.io</w:t>
      </w:r>
    </w:p>
    <w:p w:rsidR="00693380" w:rsidRPr="00693380" w:rsidRDefault="00693380" w:rsidP="00F87B45">
      <w:pPr>
        <w:rPr>
          <w:lang w:val="pt-BR"/>
        </w:rPr>
      </w:pPr>
    </w:p>
    <w:p w:rsidR="00F87B45" w:rsidRPr="00693380" w:rsidRDefault="00F87B45" w:rsidP="00F87B45">
      <w:pPr>
        <w:rPr>
          <w:lang w:val="pt-BR"/>
        </w:rPr>
      </w:pPr>
    </w:p>
    <w:p w:rsidR="00F87B45" w:rsidRPr="00693380" w:rsidRDefault="00F87B45" w:rsidP="00F87B45">
      <w:pPr>
        <w:rPr>
          <w:lang w:val="pt-BR"/>
        </w:rPr>
      </w:pPr>
    </w:p>
    <w:sectPr w:rsidR="00F87B45" w:rsidRPr="00693380" w:rsidSect="0040759C">
      <w:footerReference w:type="default" r:id="rId10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0F2" w:rsidRDefault="006400F2">
      <w:pPr>
        <w:spacing w:after="0"/>
      </w:pPr>
      <w:r>
        <w:separator/>
      </w:r>
    </w:p>
  </w:endnote>
  <w:endnote w:type="continuationSeparator" w:id="0">
    <w:p w:rsidR="006400F2" w:rsidRDefault="006400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292C42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0F2" w:rsidRDefault="006400F2">
      <w:pPr>
        <w:spacing w:after="0"/>
      </w:pPr>
      <w:r>
        <w:separator/>
      </w:r>
    </w:p>
  </w:footnote>
  <w:footnote w:type="continuationSeparator" w:id="0">
    <w:p w:rsidR="006400F2" w:rsidRDefault="006400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2F098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1D2282"/>
    <w:multiLevelType w:val="hybridMultilevel"/>
    <w:tmpl w:val="0E4AA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732F80"/>
    <w:multiLevelType w:val="hybridMultilevel"/>
    <w:tmpl w:val="F092B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Commarcadores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83"/>
    <w:rsid w:val="000837C7"/>
    <w:rsid w:val="00292C42"/>
    <w:rsid w:val="0035148A"/>
    <w:rsid w:val="00374627"/>
    <w:rsid w:val="00394A6D"/>
    <w:rsid w:val="003F19B9"/>
    <w:rsid w:val="00401C83"/>
    <w:rsid w:val="0040759C"/>
    <w:rsid w:val="004476A1"/>
    <w:rsid w:val="004553FE"/>
    <w:rsid w:val="005114E7"/>
    <w:rsid w:val="005E5E55"/>
    <w:rsid w:val="00616068"/>
    <w:rsid w:val="006400F2"/>
    <w:rsid w:val="00693380"/>
    <w:rsid w:val="006E401C"/>
    <w:rsid w:val="00717D79"/>
    <w:rsid w:val="0077621B"/>
    <w:rsid w:val="007963CE"/>
    <w:rsid w:val="007D00B3"/>
    <w:rsid w:val="008916B6"/>
    <w:rsid w:val="008E10EB"/>
    <w:rsid w:val="009763C8"/>
    <w:rsid w:val="00A477B3"/>
    <w:rsid w:val="00A8131A"/>
    <w:rsid w:val="00B769EE"/>
    <w:rsid w:val="00BD7DE6"/>
    <w:rsid w:val="00C16782"/>
    <w:rsid w:val="00C57E43"/>
    <w:rsid w:val="00C72B59"/>
    <w:rsid w:val="00CC75DB"/>
    <w:rsid w:val="00D33143"/>
    <w:rsid w:val="00D56207"/>
    <w:rsid w:val="00D765AF"/>
    <w:rsid w:val="00DD4208"/>
    <w:rsid w:val="00E22C8B"/>
    <w:rsid w:val="00EA2B92"/>
    <w:rsid w:val="00EA3DDA"/>
    <w:rsid w:val="00F8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134FB"/>
  <w15:chartTrackingRefBased/>
  <w15:docId w15:val="{7DA17124-A4C1-4C69-9728-5C1EB676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Ttulo1">
    <w:name w:val="heading 1"/>
    <w:basedOn w:val="Normal"/>
    <w:link w:val="Ttulo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sid w:val="008916B6"/>
    <w:rPr>
      <w:color w:val="707070" w:themeColor="accent3" w:themeShade="BF"/>
    </w:rPr>
  </w:style>
  <w:style w:type="paragraph" w:styleId="Commarcadores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</w:pPr>
    <w:rPr>
      <w:color w:val="141414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141414" w:themeColor="accent1"/>
    </w:rPr>
  </w:style>
  <w:style w:type="character" w:styleId="Refdecomentrio">
    <w:name w:val="annotation reference"/>
    <w:basedOn w:val="Fontepargpadro"/>
    <w:uiPriority w:val="99"/>
    <w:semiHidden/>
    <w:unhideWhenUsed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auto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</w:rPr>
  </w:style>
  <w:style w:type="character" w:customStyle="1" w:styleId="Ttulo1Char">
    <w:name w:val="Título 1 Char"/>
    <w:basedOn w:val="Fontepargpadro"/>
    <w:link w:val="Ttulo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fia">
    <w:name w:val="Bibliography"/>
    <w:basedOn w:val="Normal"/>
    <w:next w:val="Normal"/>
    <w:uiPriority w:val="37"/>
    <w:semiHidden/>
    <w:unhideWhenUsed/>
    <w:rsid w:val="00CC75DB"/>
  </w:style>
  <w:style w:type="paragraph" w:styleId="Textoembloco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75D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75DB"/>
  </w:style>
  <w:style w:type="paragraph" w:styleId="Corpodetexto2">
    <w:name w:val="Body Text 2"/>
    <w:basedOn w:val="Normal"/>
    <w:link w:val="Corpodetexto2Char"/>
    <w:uiPriority w:val="99"/>
    <w:semiHidden/>
    <w:unhideWhenUsed/>
    <w:rsid w:val="00CC75D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75DB"/>
  </w:style>
  <w:style w:type="paragraph" w:styleId="Corpodetexto3">
    <w:name w:val="Body Text 3"/>
    <w:basedOn w:val="Normal"/>
    <w:link w:val="Corpodetexto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75D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C75DB"/>
    <w:pPr>
      <w:spacing w:after="2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75DB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75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75DB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75DB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75DB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75D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EncerramentoChar">
    <w:name w:val="Encerramento Char"/>
    <w:basedOn w:val="Fontepargpadro"/>
    <w:link w:val="Encerramento"/>
    <w:uiPriority w:val="2"/>
    <w:semiHidden/>
    <w:rsid w:val="00CC75DB"/>
  </w:style>
  <w:style w:type="table" w:styleId="GradeColorida">
    <w:name w:val="Colorful Grid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ListaEscura">
    <w:name w:val="Dark List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1"/>
    <w:semiHidden/>
    <w:unhideWhenUsed/>
    <w:qFormat/>
    <w:rsid w:val="00CC75DB"/>
  </w:style>
  <w:style w:type="character" w:customStyle="1" w:styleId="DataChar">
    <w:name w:val="Data Char"/>
    <w:basedOn w:val="Fontepargpadro"/>
    <w:link w:val="Data"/>
    <w:uiPriority w:val="1"/>
    <w:semiHidden/>
    <w:rsid w:val="00CC75DB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75D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C75DB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75DB"/>
  </w:style>
  <w:style w:type="character" w:styleId="nfase">
    <w:name w:val="Emphasis"/>
    <w:basedOn w:val="Fontepargpadro"/>
    <w:uiPriority w:val="20"/>
    <w:semiHidden/>
    <w:unhideWhenUsed/>
    <w:qFormat/>
    <w:rsid w:val="00CC75D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CC75D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75D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C75D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75DB"/>
    <w:rPr>
      <w:szCs w:val="20"/>
    </w:rPr>
  </w:style>
  <w:style w:type="table" w:styleId="TabeladeGrade1Clara">
    <w:name w:val="Grid Table 1 Light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C75DB"/>
  </w:style>
  <w:style w:type="paragraph" w:styleId="EndereoHTML">
    <w:name w:val="HTML Address"/>
    <w:basedOn w:val="Normal"/>
    <w:link w:val="EndereoHTML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75DB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CC75D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C75D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75D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Fontepargpadro"/>
    <w:uiPriority w:val="99"/>
    <w:unhideWhenUsed/>
    <w:rsid w:val="00CC75DB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C75DB"/>
    <w:rPr>
      <w:i/>
      <w:iCs/>
      <w:color w:val="14141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Numerada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75D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C75DB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75DB"/>
  </w:style>
  <w:style w:type="character" w:styleId="Nmerodepgina">
    <w:name w:val="page number"/>
    <w:basedOn w:val="Fontepargpadro"/>
    <w:uiPriority w:val="99"/>
    <w:semiHidden/>
    <w:unhideWhenUsed/>
    <w:rsid w:val="00CC75DB"/>
  </w:style>
  <w:style w:type="table" w:styleId="TabelaSimples1">
    <w:name w:val="Plain Table 1"/>
    <w:basedOn w:val="Tabela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75D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sid w:val="00CC75DB"/>
    <w:rPr>
      <w:i/>
      <w:iCs/>
    </w:rPr>
  </w:style>
  <w:style w:type="paragraph" w:styleId="Saudao">
    <w:name w:val="Salutation"/>
    <w:basedOn w:val="Normal"/>
    <w:next w:val="Normal"/>
    <w:link w:val="SaudaoChar"/>
    <w:uiPriority w:val="2"/>
    <w:semiHidden/>
    <w:unhideWhenUsed/>
    <w:qFormat/>
    <w:rsid w:val="00CC75DB"/>
  </w:style>
  <w:style w:type="character" w:customStyle="1" w:styleId="SaudaoChar">
    <w:name w:val="Saudação Char"/>
    <w:basedOn w:val="Fontepargpadro"/>
    <w:link w:val="Saudao"/>
    <w:uiPriority w:val="2"/>
    <w:semiHidden/>
    <w:rsid w:val="00CC75DB"/>
  </w:style>
  <w:style w:type="paragraph" w:styleId="Assinatura">
    <w:name w:val="Signature"/>
    <w:basedOn w:val="Normal"/>
    <w:link w:val="Assinatura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2"/>
    <w:semiHidden/>
    <w:rsid w:val="00CC75DB"/>
  </w:style>
  <w:style w:type="character" w:customStyle="1" w:styleId="SmartHyperlink">
    <w:name w:val="Smart Hyperlink"/>
    <w:basedOn w:val="Fontepargpadro"/>
    <w:uiPriority w:val="99"/>
    <w:semiHidden/>
    <w:unhideWhenUsed/>
    <w:rsid w:val="00CC75DB"/>
    <w:rPr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CC75DB"/>
    <w:rPr>
      <w:b/>
      <w:bCs/>
    </w:rPr>
  </w:style>
  <w:style w:type="paragraph" w:styleId="Subttulo">
    <w:name w:val="Subtitle"/>
    <w:basedOn w:val="Normal"/>
    <w:next w:val="Normal"/>
    <w:link w:val="Subttulo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a-co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martezanato@yahoo.com.br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n/carlamozen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art\AppData\Roaming\Microsoft\Templates\Curr&#237;culo%20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9A8CFFDAFA41E2A6E00BE4889B86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860AB7-9B06-43AB-A63B-30BF714919A2}"/>
      </w:docPartPr>
      <w:docPartBody>
        <w:p w:rsidR="00000000" w:rsidRDefault="00F00BF3">
          <w:pPr>
            <w:pStyle w:val="AC9A8CFFDAFA41E2A6E00BE4889B86BA"/>
          </w:pPr>
          <w:r w:rsidRPr="0040759C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F3"/>
    <w:rsid w:val="00F0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9A8CFFDAFA41E2A6E00BE4889B86BA">
    <w:name w:val="AC9A8CFFDAFA41E2A6E00BE4889B86BA"/>
  </w:style>
  <w:style w:type="paragraph" w:customStyle="1" w:styleId="A084A5E1E0B74A4A92398776A53E0B0E">
    <w:name w:val="A084A5E1E0B74A4A92398776A53E0B0E"/>
  </w:style>
  <w:style w:type="paragraph" w:customStyle="1" w:styleId="63E7EC19D2E74FB69E7D452E9BFF31C8">
    <w:name w:val="63E7EC19D2E74FB69E7D452E9BFF31C8"/>
  </w:style>
  <w:style w:type="paragraph" w:customStyle="1" w:styleId="E4518A6F571841E6B40114FF12EC44FE">
    <w:name w:val="E4518A6F571841E6B40114FF12EC44FE"/>
  </w:style>
  <w:style w:type="paragraph" w:customStyle="1" w:styleId="50A1298F3EEF46A5970FBD8A50149923">
    <w:name w:val="50A1298F3EEF46A5970FBD8A50149923"/>
  </w:style>
  <w:style w:type="paragraph" w:customStyle="1" w:styleId="8B57D11ADB86421B8F5E33A37557E79C">
    <w:name w:val="8B57D11ADB86421B8F5E33A37557E79C"/>
  </w:style>
  <w:style w:type="paragraph" w:customStyle="1" w:styleId="4BE06C99BAF74382BE9182D368A3C201">
    <w:name w:val="4BE06C99BAF74382BE9182D368A3C201"/>
  </w:style>
  <w:style w:type="paragraph" w:customStyle="1" w:styleId="9A4880276A0E4DB2A67494CC8444C6EF">
    <w:name w:val="9A4880276A0E4DB2A67494CC8444C6EF"/>
  </w:style>
  <w:style w:type="paragraph" w:customStyle="1" w:styleId="FA297E854D5042B4B1FC6735F69B9C4B">
    <w:name w:val="FA297E854D5042B4B1FC6735F69B9C4B"/>
  </w:style>
  <w:style w:type="paragraph" w:customStyle="1" w:styleId="0423595896E74E78902094779C7A5A99">
    <w:name w:val="0423595896E74E78902094779C7A5A99"/>
  </w:style>
  <w:style w:type="paragraph" w:customStyle="1" w:styleId="ABC9D9C9679D453BA789D1D9033FCD0F">
    <w:name w:val="ABC9D9C9679D453BA789D1D9033FCD0F"/>
  </w:style>
  <w:style w:type="paragraph" w:customStyle="1" w:styleId="64F88BA891AC4FEA829965D19BB2BC02">
    <w:name w:val="64F88BA891AC4FEA829965D19BB2BC02"/>
  </w:style>
  <w:style w:type="paragraph" w:customStyle="1" w:styleId="EF518D956ACE4012AD6A887593B81433">
    <w:name w:val="EF518D956ACE4012AD6A887593B81433"/>
  </w:style>
  <w:style w:type="paragraph" w:customStyle="1" w:styleId="BBB8E0F2C92A4C4EBC675B8BF50A648E">
    <w:name w:val="BBB8E0F2C92A4C4EBC675B8BF50A648E"/>
  </w:style>
  <w:style w:type="paragraph" w:customStyle="1" w:styleId="A2784A1F47284D3987E05489ED4097C2">
    <w:name w:val="A2784A1F47284D3987E05489ED4097C2"/>
  </w:style>
  <w:style w:type="paragraph" w:customStyle="1" w:styleId="D8ED32131090428090E45AAF10504675">
    <w:name w:val="D8ED32131090428090E45AAF10504675"/>
  </w:style>
  <w:style w:type="paragraph" w:customStyle="1" w:styleId="410A193446A944DF8B00DBBCE2AC07C0">
    <w:name w:val="410A193446A944DF8B00DBBCE2AC07C0"/>
  </w:style>
  <w:style w:type="paragraph" w:customStyle="1" w:styleId="54F0E2879F0149DF9838A6B09F23ECD6">
    <w:name w:val="54F0E2879F0149DF9838A6B09F23ECD6"/>
  </w:style>
  <w:style w:type="paragraph" w:customStyle="1" w:styleId="9DEB407744344E54BF7BFAA93A5A5932">
    <w:name w:val="9DEB407744344E54BF7BFAA93A5A5932"/>
  </w:style>
  <w:style w:type="paragraph" w:customStyle="1" w:styleId="07098A3950754F36A4674EB887C83A76">
    <w:name w:val="07098A3950754F36A4674EB887C83A76"/>
  </w:style>
  <w:style w:type="paragraph" w:customStyle="1" w:styleId="346C3079D03E4F6696DC0ECB1FE142FD">
    <w:name w:val="346C3079D03E4F6696DC0ECB1FE142FD"/>
  </w:style>
  <w:style w:type="paragraph" w:customStyle="1" w:styleId="543934B019FD4A6EB5E7A443CB2C9E75">
    <w:name w:val="543934B019FD4A6EB5E7A443CB2C9E75"/>
  </w:style>
  <w:style w:type="paragraph" w:customStyle="1" w:styleId="6AF5EC216F954C419456676C562BBE6B">
    <w:name w:val="6AF5EC216F954C419456676C562BBE6B"/>
  </w:style>
  <w:style w:type="paragraph" w:customStyle="1" w:styleId="4692C95FBD7A4005924D92D15E84C148">
    <w:name w:val="4692C95FBD7A4005924D92D15E84C148"/>
  </w:style>
  <w:style w:type="paragraph" w:customStyle="1" w:styleId="714CA9969A2245A397DBCEAC1947A266">
    <w:name w:val="714CA9969A2245A397DBCEAC1947A266"/>
  </w:style>
  <w:style w:type="paragraph" w:customStyle="1" w:styleId="908EC2F0B08E4CB8B436FBC37ACDD519">
    <w:name w:val="908EC2F0B08E4CB8B436FBC37ACDD519"/>
  </w:style>
  <w:style w:type="paragraph" w:customStyle="1" w:styleId="E644AD78ED8D407BA307CC0A2EAA66EA">
    <w:name w:val="E644AD78ED8D407BA307CC0A2EAA66EA"/>
  </w:style>
  <w:style w:type="paragraph" w:customStyle="1" w:styleId="F8D59A3ED5E14C43A7608254730EC437">
    <w:name w:val="F8D59A3ED5E14C43A7608254730EC437"/>
  </w:style>
  <w:style w:type="paragraph" w:customStyle="1" w:styleId="113853263E3A4A1396BC1DDAA2DA8FDE">
    <w:name w:val="113853263E3A4A1396BC1DDAA2DA8FDE"/>
  </w:style>
  <w:style w:type="paragraph" w:customStyle="1" w:styleId="B5257CABDE464DC89DAE57C64546F7AA">
    <w:name w:val="B5257CABDE464DC89DAE57C64546F7AA"/>
  </w:style>
  <w:style w:type="paragraph" w:customStyle="1" w:styleId="E8F91BA430B94867919AACC7BC29B0B3">
    <w:name w:val="E8F91BA430B94867919AACC7BC29B0B3"/>
  </w:style>
  <w:style w:type="paragraph" w:customStyle="1" w:styleId="4A92049E90E94A6D90C5C65F26C54EB0">
    <w:name w:val="4A92049E90E94A6D90C5C65F26C54EB0"/>
  </w:style>
  <w:style w:type="paragraph" w:customStyle="1" w:styleId="B934F7153F944B16B926B3C80524B62F">
    <w:name w:val="B934F7153F944B16B926B3C80524B62F"/>
  </w:style>
  <w:style w:type="paragraph" w:customStyle="1" w:styleId="457A24A43D8E4139A962B31A2EAAC843">
    <w:name w:val="457A24A43D8E4139A962B31A2EAAC843"/>
  </w:style>
  <w:style w:type="paragraph" w:customStyle="1" w:styleId="12AAA77CAA0C485DAFE6144994EFEAA2">
    <w:name w:val="12AAA77CAA0C485DAFE6144994EFEAA2"/>
  </w:style>
  <w:style w:type="paragraph" w:customStyle="1" w:styleId="9592902A6822407EA02D1AA4ABB2E6A6">
    <w:name w:val="9592902A6822407EA02D1AA4ABB2E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funcional.dotx</Template>
  <TotalTime>75</TotalTime>
  <Pages>2</Pages>
  <Words>476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Mozena</dc:creator>
  <cp:keywords/>
  <dc:description>Carla Carota Mozena</dc:description>
  <cp:lastModifiedBy>Carla Mozena</cp:lastModifiedBy>
  <cp:revision>1</cp:revision>
  <dcterms:created xsi:type="dcterms:W3CDTF">2024-03-11T20:29:00Z</dcterms:created>
  <dcterms:modified xsi:type="dcterms:W3CDTF">2024-03-11T21:44:00Z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